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6D" w:rsidRDefault="00774D82">
      <w:pPr>
        <w:pStyle w:val="Heading1"/>
      </w:pPr>
      <w:r>
        <w:t>Web development ideas and points.</w:t>
      </w:r>
    </w:p>
    <w:p w:rsidR="00EE6031" w:rsidRDefault="00774D82" w:rsidP="00EE6031">
      <w:pPr>
        <w:pStyle w:val="Heading2"/>
        <w:numPr>
          <w:ilvl w:val="0"/>
          <w:numId w:val="5"/>
        </w:numPr>
      </w:pPr>
      <w:r>
        <w:t xml:space="preserve">Merch, Includes shirts, hoodies, hats and stickers with photo representation. </w:t>
      </w:r>
      <w:r w:rsidR="00EE6031">
        <w:t xml:space="preserve">Would like to have items with multiple photos that can be clicked to the next photos. Also includes a link that can be used as a ‘add to cart' function. </w:t>
      </w:r>
    </w:p>
    <w:p w:rsidR="00EE6031" w:rsidRDefault="00EE6031" w:rsidP="00EE6031">
      <w:pPr>
        <w:pStyle w:val="ListParagraph"/>
        <w:numPr>
          <w:ilvl w:val="0"/>
          <w:numId w:val="5"/>
        </w:numPr>
      </w:pPr>
      <w:r>
        <w:t xml:space="preserve">Discography, Links to </w:t>
      </w:r>
      <w:proofErr w:type="spellStart"/>
      <w:r>
        <w:t>soundcloud</w:t>
      </w:r>
      <w:proofErr w:type="spellEnd"/>
      <w:r>
        <w:t xml:space="preserve"> </w:t>
      </w:r>
      <w:hyperlink r:id="rId7" w:history="1">
        <w:r w:rsidRPr="00762F36">
          <w:rPr>
            <w:rStyle w:val="Hyperlink"/>
          </w:rPr>
          <w:t>https://soundcloud.com/seth-monroy</w:t>
        </w:r>
      </w:hyperlink>
      <w:r>
        <w:t xml:space="preserve"> . Would like to enable guests to streaming music on site</w:t>
      </w:r>
      <w:r w:rsidR="009940EB">
        <w:t xml:space="preserve"> with track list and playlists. Blog with photos from Instagram allowing guests to scroll my photos</w:t>
      </w:r>
      <w:r w:rsidR="00B02C06">
        <w:t xml:space="preserve"> (</w:t>
      </w:r>
      <w:hyperlink r:id="rId8" w:history="1">
        <w:r w:rsidR="00B02C06" w:rsidRPr="00762F36">
          <w:rPr>
            <w:rStyle w:val="Hyperlink"/>
          </w:rPr>
          <w:t>https://www.instagram.com/lit_like_seth/</w:t>
        </w:r>
      </w:hyperlink>
      <w:r w:rsidR="00B02C06">
        <w:t xml:space="preserve"> ) </w:t>
      </w:r>
      <w:r w:rsidR="009940EB">
        <w:t>. Blank space for creating personal blog texts in page. Twitter page with posts display</w:t>
      </w:r>
      <w:r w:rsidR="004E25A5">
        <w:t xml:space="preserve"> (</w:t>
      </w:r>
      <w:r w:rsidR="00B02C06">
        <w:t xml:space="preserve"> </w:t>
      </w:r>
      <w:hyperlink r:id="rId9" w:history="1">
        <w:r w:rsidR="00B02C06" w:rsidRPr="00762F36">
          <w:rPr>
            <w:rStyle w:val="Hyperlink"/>
          </w:rPr>
          <w:t>https://twitter.com/SethMonroy</w:t>
        </w:r>
      </w:hyperlink>
      <w:r w:rsidR="004E25A5">
        <w:t xml:space="preserve"> )</w:t>
      </w:r>
      <w:r w:rsidR="009940EB">
        <w:t>.</w:t>
      </w:r>
      <w:r w:rsidR="004E25A5">
        <w:t xml:space="preserve"> Needs to be easy to update posts regularly or at a live pace.</w:t>
      </w:r>
    </w:p>
    <w:p w:rsidR="009940EB" w:rsidRDefault="009940EB" w:rsidP="00EE6031">
      <w:pPr>
        <w:pStyle w:val="ListParagraph"/>
        <w:numPr>
          <w:ilvl w:val="0"/>
          <w:numId w:val="5"/>
        </w:numPr>
      </w:pPr>
      <w:r>
        <w:t xml:space="preserve">Gallery, Includes portfolio like photo albums grid view. Some photos may include photos with models with merch, my idea is to link the certain photos with the merch page, a button like feature to be clicked in order to open the merch page. </w:t>
      </w:r>
    </w:p>
    <w:p w:rsidR="004E25A5" w:rsidRDefault="004E25A5" w:rsidP="00EE6031">
      <w:pPr>
        <w:pStyle w:val="ListParagraph"/>
        <w:numPr>
          <w:ilvl w:val="0"/>
          <w:numId w:val="5"/>
        </w:numPr>
      </w:pPr>
      <w:r>
        <w:t>Bio/ about me / FAQ’s within another page. Bio can be hand written and is currently under revisions.</w:t>
      </w:r>
    </w:p>
    <w:p w:rsidR="00B02C06" w:rsidRDefault="00B02C06" w:rsidP="00EE6031">
      <w:pPr>
        <w:pStyle w:val="ListParagraph"/>
        <w:numPr>
          <w:ilvl w:val="0"/>
          <w:numId w:val="5"/>
        </w:numPr>
      </w:pPr>
      <w:r>
        <w:t>Would be maintained by me for non developers.</w:t>
      </w:r>
    </w:p>
    <w:p w:rsidR="00D108FA" w:rsidRDefault="00D108FA" w:rsidP="00965DD7">
      <w:pPr>
        <w:pStyle w:val="ListParagraph"/>
        <w:numPr>
          <w:ilvl w:val="0"/>
          <w:numId w:val="5"/>
        </w:numPr>
      </w:pPr>
      <w:r>
        <w:t>Specific page for pricing for “mixing and mastering”</w:t>
      </w:r>
      <w:r w:rsidR="00965DD7">
        <w:t xml:space="preserve"> reference page ; </w:t>
      </w:r>
      <w:hyperlink r:id="rId10" w:history="1">
        <w:r w:rsidR="000E0FA7" w:rsidRPr="00A46163">
          <w:rPr>
            <w:rStyle w:val="Hyperlink"/>
          </w:rPr>
          <w:t>http://www.breweryrecording.com/mixing.html</w:t>
        </w:r>
      </w:hyperlink>
    </w:p>
    <w:p w:rsidR="000E0FA7" w:rsidRPr="00EE6031" w:rsidRDefault="003021FD" w:rsidP="00965DD7">
      <w:pPr>
        <w:pStyle w:val="ListParagraph"/>
        <w:numPr>
          <w:ilvl w:val="0"/>
          <w:numId w:val="5"/>
        </w:numPr>
      </w:pPr>
      <w:r>
        <w:t>24</w:t>
      </w:r>
      <w:r w:rsidR="00280341">
        <w:t xml:space="preserve"> and 48 track mix/master </w:t>
      </w:r>
      <w:r w:rsidR="001F194D">
        <w:t>selections only.</w:t>
      </w:r>
      <w:bookmarkStart w:id="0" w:name="_GoBack"/>
      <w:bookmarkEnd w:id="0"/>
    </w:p>
    <w:sectPr w:rsidR="000E0FA7" w:rsidRPr="00EE6031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1D7" w:rsidRDefault="00FB41D7">
      <w:r>
        <w:separator/>
      </w:r>
    </w:p>
    <w:p w:rsidR="00FB41D7" w:rsidRDefault="00FB41D7"/>
  </w:endnote>
  <w:endnote w:type="continuationSeparator" w:id="0">
    <w:p w:rsidR="00FB41D7" w:rsidRDefault="00FB41D7">
      <w:r>
        <w:continuationSeparator/>
      </w:r>
    </w:p>
    <w:p w:rsidR="00FB41D7" w:rsidRDefault="00FB4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C6D" w:rsidRDefault="00FE00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1D7" w:rsidRDefault="00FB41D7">
      <w:r>
        <w:separator/>
      </w:r>
    </w:p>
    <w:p w:rsidR="00FB41D7" w:rsidRDefault="00FB41D7"/>
  </w:footnote>
  <w:footnote w:type="continuationSeparator" w:id="0">
    <w:p w:rsidR="00FB41D7" w:rsidRDefault="00FB41D7">
      <w:r>
        <w:continuationSeparator/>
      </w:r>
    </w:p>
    <w:p w:rsidR="00FB41D7" w:rsidRDefault="00FB41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2D3E"/>
    <w:multiLevelType w:val="hybridMultilevel"/>
    <w:tmpl w:val="A204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2"/>
    <w:rsid w:val="000E0FA7"/>
    <w:rsid w:val="001F194D"/>
    <w:rsid w:val="00280341"/>
    <w:rsid w:val="00287C6D"/>
    <w:rsid w:val="003021FD"/>
    <w:rsid w:val="004E25A5"/>
    <w:rsid w:val="005958A0"/>
    <w:rsid w:val="00774D82"/>
    <w:rsid w:val="0096409E"/>
    <w:rsid w:val="00965DD7"/>
    <w:rsid w:val="009940EB"/>
    <w:rsid w:val="00B02C06"/>
    <w:rsid w:val="00D108FA"/>
    <w:rsid w:val="00D11254"/>
    <w:rsid w:val="00EE6031"/>
    <w:rsid w:val="00FB41D7"/>
    <w:rsid w:val="00F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1538"/>
  <w15:chartTrackingRefBased/>
  <w15:docId w15:val="{390384DD-EF39-6E44-BC70-21098E06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E60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6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5A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lit_like_set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ndcloud.com/seth-monro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reweryrecording.com/mix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SethMonro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thmoney/Library/Containers/com.microsoft.Word/Data/Library/Application%20Support/Microsoft/Office/16.0/DTS/en-US%7bD6C4608C-7818-814E-ABF3-B6AC24DCAB06%7d/%7b0597EB49-3826-1B41-8233-DEC223735FD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%7b0597EB49-3826-1B41-8233-DEC223735FD8%7dtf10002086.dotx</Template>
  <TotalTime>50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seth.monroy-W211142797</cp:lastModifiedBy>
  <cp:revision>10</cp:revision>
  <dcterms:created xsi:type="dcterms:W3CDTF">2019-02-25T20:15:00Z</dcterms:created>
  <dcterms:modified xsi:type="dcterms:W3CDTF">2019-02-26T04:39:00Z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